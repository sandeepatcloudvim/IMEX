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1382"/>
        <w:gridCol w:w="1641"/>
        <w:gridCol w:w="1296"/>
        <w:gridCol w:w="2938"/>
        <w:gridCol w:w="12"/>
      </w:tblGrid>
      <w:tr w:rsidR="00255D8C" w:rsidTr="00200EBE">
        <w:trPr>
          <w:trHeight w:val="1584"/>
        </w:trPr>
        <w:tc>
          <w:tcPr>
            <w:tcW w:w="2920" w:type="pct"/>
            <w:gridSpan w:val="3"/>
            <w:vAlign w:val="center"/>
          </w:tcPr>
          <w:p w:rsidR="00551624" w:rsidP="004622E9" w:rsidRDefault="00E364BE">
            <w:pPr>
              <w:pStyle w:val="NoSpacing"/>
            </w:pPr>
            <w:sdt>
              <w:sdtPr>
                <w:rPr>
                  <w:rFonts w:ascii="Century Gothic" w:hAnsi="Century Gothic"/>
                  <w:color w:val="0070C0"/>
                  <w:sz w:val="48"/>
                  <w:szCs w:val="48"/>
                </w:rPr>
                <w:alias w:val="#Nav: /Purchase_Header/DocumentTitle_Lbl"/>
                <w:tag w:val="#Nav: Std_Purchase_Order_CBR/50201"/>
                <w:id w:val="-2116054582"/>
                <w:placeholder>
                  <w:docPart w:val="04B4D0EC2A534844BAACECFDF594D12C"/>
                </w:placeholder>
                <w:dataBinding w:prefixMappings="xmlns:ns0='urn:microsoft-dynamics-nav/reports/Std_Purchase_Order_CBR/50201/'" w:xpath="/ns0:NavWordReportXmlPart[1]/ns0:Purchase_Header[1]/ns0:DocumentTitle_Lbl[1]" w:storeItemID="{F1A553DA-C3F2-4CE6-8EDE-11DD994976F7}"/>
                <w:text/>
              </w:sdtPr>
              <w:sdtEndPr/>
              <w:sdtContent>
                <w:proofErr w:type="spellStart"/>
                <w:r w:rsidRPr="004622E9" w:rsidR="008B680E">
                  <w:rPr>
                    <w:rFonts w:ascii="Century Gothic" w:hAnsi="Century Gothic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sdtContent>
            </w:sdt>
            <w:r w:rsidR="00551624">
              <w:t xml:space="preserve"> </w:t>
            </w:r>
          </w:p>
          <w:p w:rsidRPr="004622E9" w:rsidR="00255D8C" w:rsidP="004622E9" w:rsidRDefault="00E364BE">
            <w:pPr>
              <w:pStyle w:val="Title"/>
              <w:rPr>
                <w:rFonts w:ascii="Garamond" w:hAnsi="Garamond" w:cstheme="minorHAnsi"/>
                <w:sz w:val="22"/>
              </w:rPr>
            </w:pPr>
            <w:sdt>
              <w:sdtPr>
                <w:rPr>
                  <w:rFonts w:ascii="Garamond" w:hAnsi="Garamond" w:cstheme="minorHAnsi"/>
                  <w:sz w:val="22"/>
                </w:rPr>
                <w:alias w:val="#Nav: /Purchase_Header/No_PurchHeader"/>
                <w:tag w:val="#Nav: Std_Purchase_Order_CBR/50201"/>
                <w:id w:val="1251390288"/>
                <w:placeholder>
                  <w:docPart w:val="04B4D0EC2A534844BAACECFDF594D12C"/>
                </w:placeholder>
                <w:dataBinding w:prefixMappings="xmlns:ns0='urn:microsoft-dynamics-nav/reports/Std_Purchase_Order_CBR/50201/'" w:xpath="/ns0:NavWordReportXmlPart[1]/ns0:Purchase_Header[1]/ns0:No_PurchHeader[1]" w:storeItemID="{F1A553DA-C3F2-4CE6-8EDE-11DD994976F7}"/>
                <w:text/>
              </w:sdtPr>
              <w:sdtEndPr/>
              <w:sdtContent>
                <w:proofErr w:type="spellStart"/>
                <w:r w:rsidR="008B680E">
                  <w:rPr>
                    <w:rFonts w:ascii="Garamond" w:hAnsi="Garamond" w:cstheme="minorHAnsi"/>
                    <w:sz w:val="22"/>
                  </w:rPr>
                  <w:t>No_PurchHeader</w:t>
                </w:r>
                <w:proofErr w:type="spellEnd"/>
              </w:sdtContent>
            </w:sdt>
          </w:p>
        </w:tc>
        <w:tc>
          <w:tcPr>
            <w:tcW w:w="2080" w:type="pct"/>
            <w:gridSpan w:val="3"/>
          </w:tcPr>
          <w:p w:rsidR="00255D8C" w:rsidP="00200EBE" w:rsidRDefault="00255D8C">
            <w:pPr>
              <w:pStyle w:val="Header"/>
              <w:tabs>
                <w:tab w:val="left" w:pos="1155"/>
              </w:tabs>
              <w:jc w:val="right"/>
              <w:rPr>
                <w:b/>
              </w:rPr>
            </w:pPr>
            <w:r>
              <w:rPr>
                <w:b/>
              </w:rPr>
              <w:tab/>
            </w:r>
            <w:sdt>
              <w:sdtPr>
                <w:rPr>
                  <w:b/>
                </w:rPr>
                <w:alias w:val="#Nav: /Purchase_Header/CompanyPicture"/>
                <w:tag w:val="#Nav: Std_Purchase_Order_CBR/50201"/>
                <w:id w:val="1660889920"/>
                <w:showingPlcHdr/>
                <w:dataBinding w:prefixMappings="xmlns:ns0='urn:microsoft-dynamics-nav/reports/Std_Purchase_Order_CBR/50201/'" w:xpath="/ns0:NavWordReportXmlPart[1]/ns0:Purchase_Header[1]/ns0:CompanyPicture[1]" w:storeItemID="{F1A553DA-C3F2-4CE6-8EDE-11DD994976F7}"/>
                <w:picture/>
              </w:sdtPr>
              <w:sdtEndPr/>
              <w:sdtContent>
                <w:r>
                  <w:rPr>
                    <w:b/>
                    <w:noProof/>
                  </w:rPr>
                  <w:drawing>
                    <wp:inline distT="0" distB="0" distL="0" distR="0" wp14:anchorId="1A6B079C" wp14:editId="170FACDD">
                      <wp:extent cx="1962150" cy="1057275"/>
                      <wp:effectExtent l="0" t="0" r="0" b="952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008C0" w:rsidTr="00255D8C">
        <w:trPr>
          <w:gridAfter w:val="1"/>
          <w:wAfter w:w="5" w:type="pct"/>
          <w:trHeight w:val="324"/>
        </w:trPr>
        <w:tc>
          <w:tcPr>
            <w:tcW w:w="1439" w:type="pct"/>
          </w:tcPr>
          <w:p w:rsidRPr="008E6A01" w:rsidR="000008C0" w:rsidP="000008C0" w:rsidRDefault="000008C0">
            <w:pPr>
              <w:pStyle w:val="Heading1"/>
              <w:outlineLvl w:val="0"/>
            </w:pPr>
          </w:p>
        </w:tc>
        <w:tc>
          <w:tcPr>
            <w:tcW w:w="677" w:type="pct"/>
          </w:tcPr>
          <w:p w:rsidR="000008C0" w:rsidP="000008C0" w:rsidRDefault="000008C0">
            <w:pPr>
              <w:pStyle w:val="Heading1"/>
              <w:outlineLvl w:val="0"/>
            </w:pPr>
          </w:p>
        </w:tc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toAddress_Lbl"/>
            <w:tag w:val="#Nav: Std_Purchase_Order_CBR/50201"/>
            <w:id w:val="-1743247001"/>
            <w:placeholder>
              <w:docPart w:val="39CD754D62C84EA3BBE4A866EDC80BB2"/>
            </w:placeholder>
            <w:dataBinding w:prefixMappings="xmlns:ns0='urn:microsoft-dynamics-nav/reports/Std_Purchase_Order_CBR/50201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  <w:vAlign w:val="bottom"/>
              </w:tcPr>
              <w:p w:rsidRPr="0034230C" w:rsidR="000008C0" w:rsidP="002007D3" w:rsidRDefault="008B680E">
                <w:pPr>
                  <w:pStyle w:val="Heading1"/>
                  <w:outlineLvl w:val="0"/>
                </w:pPr>
                <w:proofErr w:type="spellStart"/>
                <w:r>
                  <w:rPr>
                    <w:rFonts w:ascii="Century Gothic" w:hAnsi="Century Gothic"/>
                    <w:b w:val="0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0070C0"/>
              <w:sz w:val="28"/>
              <w:szCs w:val="28"/>
            </w:rPr>
            <w:alias w:val="#Nav: /Purchase_Header/CompanyAddress1"/>
            <w:tag w:val="#Nav: Std_Purchase_Order_CBR/50201"/>
            <w:id w:val="543332441"/>
            <w:placeholder>
              <w:docPart w:val="4FD85A42ED754B3E980CDE4E7D636234"/>
            </w:placeholder>
            <w:dataBinding w:prefixMappings="xmlns:ns0='urn:microsoft-dynamics-nav/reports/Std_Purchase_Order_CBR/50201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1439" w:type="pct"/>
                <w:vAlign w:val="center"/>
              </w:tcPr>
              <w:p w:rsidRPr="002007D3" w:rsidR="000008C0" w:rsidP="002007D3" w:rsidRDefault="008B680E">
                <w:pPr>
                  <w:pStyle w:val="NoSpacing"/>
                  <w:jc w:val="right"/>
                  <w:rPr>
                    <w:rFonts w:ascii="Century Gothic" w:hAnsi="Century Gothic"/>
                    <w:color w:val="0070C0"/>
                    <w:sz w:val="28"/>
                    <w:szCs w:val="28"/>
                  </w:rPr>
                </w:pPr>
                <w:r>
                  <w:rPr>
                    <w:rFonts w:ascii="Century Gothic" w:hAnsi="Century Gothic"/>
                    <w:color w:val="0070C0"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="000008C0" w:rsidTr="00255D8C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1"/>
            <w:tag w:val="#Nav: Std_Purchase_Order_CBR/50201"/>
            <w:id w:val="1115949697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BuyFromAddr1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1"/>
            <w:tag w:val="#Nav: Std_Purchase_Order_CBR/50201"/>
            <w:id w:val="-1477758454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2"/>
            <w:tag w:val="#Nav: Std_Purchase_Order_CBR/50201"/>
            <w:id w:val="-503211096"/>
            <w:placeholder>
              <w:docPart w:val="00F6C7684B48457EA2FC39C383FF74DA"/>
            </w:placeholder>
            <w:dataBinding w:prefixMappings="xmlns:ns0='urn:microsoft-dynamics-nav/reports/Std_Purchase_Order_CBR/50201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CompanyAddress2</w:t>
                </w:r>
              </w:p>
            </w:tc>
          </w:sdtContent>
        </w:sdt>
      </w:tr>
      <w:tr w:rsidR="000008C0" w:rsidTr="00255D8C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2"/>
            <w:tag w:val="#Nav: Std_Purchase_Order_CBR/50201"/>
            <w:id w:val="-1412156141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BuyFromAddr2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2"/>
            <w:tag w:val="#Nav: Std_Purchase_Order_CBR/50201"/>
            <w:id w:val="-229392333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3"/>
            <w:tag w:val="#Nav: Std_Purchase_Order_CBR/50201"/>
            <w:id w:val="-490486326"/>
            <w:placeholder>
              <w:docPart w:val="115B6182D15942289C60AFEB119FF3DB"/>
            </w:placeholder>
            <w:dataBinding w:prefixMappings="xmlns:ns0='urn:microsoft-dynamics-nav/reports/Std_Purchase_Order_CBR/50201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CompanyAddress3</w:t>
                </w:r>
              </w:p>
            </w:tc>
          </w:sdtContent>
        </w:sdt>
      </w:tr>
      <w:tr w:rsidR="000008C0" w:rsidTr="00255D8C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3"/>
            <w:tag w:val="#Nav: Std_Purchase_Order_CBR/50201"/>
            <w:id w:val="1819614024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BuyFromAddr3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3"/>
            <w:tag w:val="#Nav: Std_Purchase_Order_CBR/50201"/>
            <w:id w:val="-1181434376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4"/>
            <w:tag w:val="#Nav: Std_Purchase_Order_CBR/50201"/>
            <w:id w:val="1221334029"/>
            <w:placeholder>
              <w:docPart w:val="32BA4E7D7B164B1A86C77261043DF5CC"/>
            </w:placeholder>
            <w:dataBinding w:prefixMappings="xmlns:ns0='urn:microsoft-dynamics-nav/reports/Std_Purchase_Order_CBR/50201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CompanyAddress4</w:t>
                </w:r>
              </w:p>
            </w:tc>
          </w:sdtContent>
        </w:sdt>
      </w:tr>
      <w:tr w:rsidR="000008C0" w:rsidTr="00255D8C">
        <w:trPr>
          <w:gridAfter w:val="1"/>
          <w:wAfter w:w="5" w:type="pct"/>
          <w:trHeight w:val="80"/>
        </w:trPr>
        <w:sdt>
          <w:sdtPr>
            <w:rPr>
              <w:rFonts w:ascii="Garamond" w:hAnsi="Garamond" w:cstheme="minorHAnsi"/>
              <w:b/>
            </w:rPr>
            <w:alias w:val="#Nav: /Purchase_Header/BuyFromAddr4"/>
            <w:tag w:val="#Nav: Std_Purchase_Order_CBR/50201"/>
            <w:id w:val="-267086038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BuyFromAddr4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4"/>
            <w:tag w:val="#Nav: Std_Purchase_Order_CBR/50201"/>
            <w:id w:val="1116787563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5"/>
            <w:tag w:val="#Nav: Std_Purchase_Order_CBR/50201"/>
            <w:id w:val="1983809205"/>
            <w:placeholder>
              <w:docPart w:val="CB061DD91AA4452FA5EDFE5B5FDE16B4"/>
            </w:placeholder>
            <w:dataBinding w:prefixMappings="xmlns:ns0='urn:microsoft-dynamics-nav/reports/Std_Purchase_Order_CBR/50201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CompanyAddress5</w:t>
                </w:r>
              </w:p>
            </w:tc>
          </w:sdtContent>
        </w:sdt>
      </w:tr>
      <w:tr w:rsidR="000008C0" w:rsidTr="00255D8C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5"/>
            <w:tag w:val="#Nav: Std_Purchase_Order_CBR/50201"/>
            <w:id w:val="2143303583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BuyFromAddr5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5"/>
            <w:tag w:val="#Nav: Std_Purchase_Order_CBR/50201"/>
            <w:id w:val="260579305"/>
            <w:placeholder>
              <w:docPart w:val="853DBB44BE364198B53AF45DD6594DAD"/>
            </w:placeholder>
            <w:dataBinding w:prefixMappings="xmlns:ns0='urn:microsoft-dynamics-nav/reports/Std_Purchase_Order_CBR/50201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ShipToAddr5</w:t>
                </w:r>
              </w:p>
            </w:tc>
          </w:sdtContent>
        </w:sdt>
        <w:tc>
          <w:tcPr>
            <w:tcW w:w="1439" w:type="pct"/>
          </w:tcPr>
          <w:p w:rsidRPr="000008C0" w:rsidR="000008C0" w:rsidP="000008C0" w:rsidRDefault="000008C0">
            <w:pPr>
              <w:pStyle w:val="NoSpacing"/>
              <w:rPr>
                <w:rFonts w:ascii="Garamond" w:hAnsi="Garamond"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rPr>
              <w:rFonts w:ascii="Century Gothic" w:hAnsi="Century Gothic"/>
              <w:b w:val="0"/>
              <w:color w:val="0070C0"/>
            </w:rPr>
            <w:alias w:val="#Nav: /Purchase_Header/PaymentTermsDesc_Lbl"/>
            <w:tag w:val="#Nav: Std_Purchase_Order_CBR/50201"/>
            <w:id w:val="1373032941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7A2170" w:rsidRDefault="008B680E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proofErr w:type="spellStart"/>
                <w:r>
                  <w:rPr>
                    <w:rFonts w:ascii="Century Gothic" w:hAnsi="Century Gothic"/>
                    <w:b w:val="0"/>
                    <w:color w:val="0070C0"/>
                  </w:rPr>
                  <w:t>PaymentTermsDesc_Lbl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Buyer_Lbl"/>
            <w:tag w:val="#Nav: Std_Purchase_Order_CBR/50201"/>
            <w:id w:val="1423834676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7A2170" w:rsidRDefault="008B680E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proofErr w:type="spellStart"/>
                <w:r>
                  <w:rPr>
                    <w:rFonts w:ascii="Century Gothic" w:hAnsi="Century Gothic"/>
                    <w:b w:val="0"/>
                    <w:color w:val="0070C0"/>
                  </w:rPr>
                  <w:t>Buyer_Lbl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Receiveby_Lbl"/>
            <w:tag w:val="#Nav: Std_Purchase_Order_CBR/50201"/>
            <w:id w:val="-1334292021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7A2170" w:rsidRDefault="008B680E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proofErr w:type="spellStart"/>
                <w:r>
                  <w:rPr>
                    <w:rFonts w:ascii="Century Gothic" w:hAnsi="Century Gothic"/>
                    <w:b w:val="0"/>
                    <w:color w:val="0070C0"/>
                  </w:rPr>
                  <w:t>Receiveby_Lbl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mentMethodDesc_Lbl"/>
            <w:tag w:val="#Nav: Std_Purchase_Order_CBR/50201"/>
            <w:id w:val="677701220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0534CB" w:rsidR="00E96245" w:rsidP="007A2170" w:rsidRDefault="008B680E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proofErr w:type="spellStart"/>
                <w:r>
                  <w:rPr>
                    <w:rFonts w:ascii="Century Gothic" w:hAnsi="Century Gothic"/>
                    <w:b w:val="0"/>
                    <w:color w:val="0070C0"/>
                  </w:rPr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rPr>
              <w:rFonts w:ascii="Garamond" w:hAnsi="Garamond"/>
            </w:rPr>
            <w:alias w:val="#Nav: /Purchase_Header/PaymentTermsDesc"/>
            <w:tag w:val="#Nav: Std_Purchase_Order_CBR/50201"/>
            <w:id w:val="-973978232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981D1E" w:rsidRDefault="008B680E">
                <w:pPr>
                  <w:rPr>
                    <w:rFonts w:ascii="Garamond" w:hAnsi="Garamond"/>
                  </w:rPr>
                </w:pPr>
                <w:proofErr w:type="spellStart"/>
                <w:r>
                  <w:rPr>
                    <w:rFonts w:ascii="Garamond" w:hAnsi="Garamond"/>
                  </w:rPr>
                  <w:t>PaymentTermsDesc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</w:rPr>
            <w:alias w:val="#Nav: /Purchase_Header/SalesPurchPersonName"/>
            <w:tag w:val="#Nav: Std_Purchase_Order_CBR/50201"/>
            <w:id w:val="628057728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981D1E" w:rsidRDefault="008B680E">
                <w:pPr>
                  <w:rPr>
                    <w:rFonts w:ascii="Garamond" w:hAnsi="Garamond"/>
                  </w:rPr>
                </w:pPr>
                <w:proofErr w:type="spellStart"/>
                <w:r>
                  <w:rPr>
                    <w:rFonts w:ascii="Garamond" w:hAnsi="Garamond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</w:rPr>
            <w:alias w:val="#Nav: /Purchase_Header/ExptRecptDt_PurchaseHeader"/>
            <w:tag w:val="#Nav: Std_Purchase_Order_CBR/50201"/>
            <w:id w:val="1477340993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981D1E" w:rsidRDefault="008B680E">
                <w:pPr>
                  <w:rPr>
                    <w:rFonts w:ascii="Garamond" w:hAnsi="Garamond"/>
                  </w:rPr>
                </w:pPr>
                <w:proofErr w:type="spellStart"/>
                <w:r>
                  <w:rPr>
                    <w:rFonts w:ascii="Garamond" w:hAnsi="Garamond"/>
                  </w:rPr>
                  <w:t>ExptRecptDt_PurchaseHeader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</w:rPr>
            <w:alias w:val="#Nav: /Purchase_Header/ShipmentMethodDesc"/>
            <w:tag w:val="#Nav: Std_Purchase_Order_CBR/50201"/>
            <w:id w:val="1047028566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0534CB" w:rsidR="00E96245" w:rsidP="00981D1E" w:rsidRDefault="008B680E">
                <w:pPr>
                  <w:rPr>
                    <w:rFonts w:ascii="Garamond" w:hAnsi="Garamond"/>
                  </w:rPr>
                </w:pPr>
                <w:proofErr w:type="spellStart"/>
                <w:r>
                  <w:rPr>
                    <w:rFonts w:ascii="Garamond" w:hAnsi="Garamond"/>
                  </w:rP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551"/>
      </w:tblGrid>
      <w:tr w:rsidRPr="000534CB" w:rsidR="00350261" w:rsidTr="00350261">
        <w:sdt>
          <w:sdtPr>
            <w:rPr>
              <w:rFonts w:ascii="Century Gothic" w:hAnsi="Century Gothic"/>
              <w:b w:val="0"/>
              <w:color w:val="0070C0"/>
            </w:rPr>
            <w:id w:val="254489581"/>
            <w:placeholder>
              <w:docPart w:val="DefaultPlaceholder_1081868574"/>
            </w:placeholder>
            <w:dataBinding w:prefixMappings="xmlns:ns0='urn:microsoft-dynamics-nav/reports/Std_Purchase_Order_CBR/50201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d_Purchase_Order_CBR/50201"/>
          </w:sdtPr>
          <w:sdtContent>
            <w:tc>
              <w:tcPr>
                <w:tcW w:w="2694" w:type="dxa"/>
              </w:tcPr>
              <w:p w:rsidRPr="000534CB" w:rsidR="00350261" w:rsidP="0011017D" w:rsidRDefault="00350261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proofErr w:type="spellStart"/>
                <w:r>
                  <w:rPr>
                    <w:rFonts w:ascii="Century Gothic" w:hAnsi="Century Gothic"/>
                    <w:b w:val="0"/>
                    <w:color w:val="0070C0"/>
                  </w:rPr>
                  <w:t>VendorInvoiceNo_Lbl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id w:val="1662504146"/>
            <w:placeholder>
              <w:docPart w:val="DefaultPlaceholder_1081868574"/>
            </w:placeholder>
            <w:dataBinding w:prefixMappings="xmlns:ns0='urn:microsoft-dynamics-nav/reports/Std_Purchase_Order_CBR/50201/'" w:xpath="/ns0:NavWordReportXmlPart[1]/ns0:Purchase_Header[1]/ns0:VendorOrderNo_Lbl[1]" w:storeItemID="{F1A553DA-C3F2-4CE6-8EDE-11DD994976F7}"/>
            <w:text/>
            <w:alias w:val="#Nav: /Purchase_Header/VendorOrderNo_Lbl"/>
            <w:tag w:val="#Nav: Std_Purchase_Order_CBR/50201"/>
          </w:sdtPr>
          <w:sdtContent>
            <w:tc>
              <w:tcPr>
                <w:tcW w:w="2551" w:type="dxa"/>
              </w:tcPr>
              <w:p w:rsidRPr="000534CB" w:rsidR="00350261" w:rsidP="0011017D" w:rsidRDefault="00350261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proofErr w:type="spellStart"/>
                <w:r>
                  <w:rPr>
                    <w:rFonts w:ascii="Century Gothic" w:hAnsi="Century Gothic"/>
                    <w:b w:val="0"/>
                    <w:color w:val="0070C0"/>
                  </w:rPr>
                  <w:t>VendorOrderNo_Lbl</w:t>
                </w:r>
                <w:proofErr w:type="spellEnd"/>
              </w:p>
            </w:tc>
          </w:sdtContent>
        </w:sdt>
      </w:tr>
      <w:tr w:rsidRPr="000534CB" w:rsidR="00350261" w:rsidTr="00350261">
        <w:sdt>
          <w:sdtPr>
            <w:rPr>
              <w:rFonts w:ascii="Garamond" w:hAnsi="Garamond"/>
            </w:rPr>
            <w:id w:val="-1553452184"/>
            <w:placeholder>
              <w:docPart w:val="DefaultPlaceholder_1081868574"/>
            </w:placeholder>
            <w:dataBinding w:prefixMappings="xmlns:ns0='urn:microsoft-dynamics-nav/reports/Std_Purchase_Order_CBR/50201/'" w:xpath="/ns0:NavWordReportXmlPart[1]/ns0:Purchase_Header[1]/ns0:VendorInvoiceNo[1]" w:storeItemID="{F1A553DA-C3F2-4CE6-8EDE-11DD994976F7}"/>
            <w:text/>
            <w:alias w:val="#Nav: /Purchase_Header/VendorInvoiceNo"/>
            <w:tag w:val="#Nav: Std_Purchase_Order_CBR/50201"/>
          </w:sdtPr>
          <w:sdtContent>
            <w:tc>
              <w:tcPr>
                <w:tcW w:w="2694" w:type="dxa"/>
              </w:tcPr>
              <w:p w:rsidRPr="000534CB" w:rsidR="00350261" w:rsidP="0011017D" w:rsidRDefault="00350261">
                <w:pPr>
                  <w:rPr>
                    <w:rFonts w:ascii="Garamond" w:hAnsi="Garamond"/>
                  </w:rPr>
                </w:pPr>
                <w:proofErr w:type="spellStart"/>
                <w:r>
                  <w:rPr>
                    <w:rFonts w:ascii="Garamond" w:hAnsi="Garamond"/>
                  </w:rPr>
                  <w:t>VendorInvoiceNo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</w:rPr>
            <w:id w:val="-75595347"/>
            <w:placeholder>
              <w:docPart w:val="DefaultPlaceholder_1081868574"/>
            </w:placeholder>
            <w:dataBinding w:prefixMappings="xmlns:ns0='urn:microsoft-dynamics-nav/reports/Std_Purchase_Order_CBR/50201/'" w:xpath="/ns0:NavWordReportXmlPart[1]/ns0:Purchase_Header[1]/ns0:VendorOrderNo[1]" w:storeItemID="{F1A553DA-C3F2-4CE6-8EDE-11DD994976F7}"/>
            <w:text/>
            <w:alias w:val="#Nav: /Purchase_Header/VendorOrderNo"/>
            <w:tag w:val="#Nav: Std_Purchase_Order_CBR/50201"/>
          </w:sdtPr>
          <w:sdtContent>
            <w:tc>
              <w:tcPr>
                <w:tcW w:w="2551" w:type="dxa"/>
              </w:tcPr>
              <w:p w:rsidRPr="000534CB" w:rsidR="00350261" w:rsidP="0011017D" w:rsidRDefault="00350261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VendorOrderNo</w:t>
                </w:r>
              </w:p>
            </w:tc>
          </w:sdtContent>
        </w:sdt>
      </w:tr>
    </w:tbl>
    <w:p w:rsidR="00350261" w:rsidP="001541E0" w:rsidRDefault="00350261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534CB">
        <w:trPr>
          <w:trHeight w:val="593"/>
        </w:trPr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No_PurchLine_Lbl"/>
            <w:tag w:val="#Nav: Std_Purchase_Order_CBR/50201"/>
            <w:id w:val="-409309781"/>
            <w:placeholder>
              <w:docPart w:val="DC3729A310A041B38CBAA492A9EAF389"/>
            </w:placeholder>
            <w:dataBinding w:prefixMappings="xmlns:ns0='urn:microsoft-dynamics-nav/reports/Std_Purchase_Order_CBR/50201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proofErr w:type="spellStart"/>
                <w:r>
                  <w:rPr>
                    <w:rFonts w:ascii="Century Gothic" w:hAnsi="Century Gothic"/>
                    <w:color w:val="FFFFFF" w:themeColor="background1"/>
                  </w:rPr>
                  <w:t>No_PurchLine_Lbl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esc_PurchLine_Lbl"/>
            <w:tag w:val="#Nav: Std_Purchase_Order_CBR/50201"/>
            <w:id w:val="590206617"/>
            <w:placeholder>
              <w:docPart w:val="DC3729A310A041B38CBAA492A9EAF389"/>
            </w:placeholder>
            <w:dataBinding w:prefixMappings="xmlns:ns0='urn:microsoft-dynamics-nav/reports/Std_Purchase_Order_CBR/50201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proofErr w:type="spellStart"/>
                <w:r>
                  <w:rPr>
                    <w:rFonts w:ascii="Century Gothic" w:hAnsi="Century Gothic"/>
                    <w:color w:val="FFFFFF" w:themeColor="background1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Qty_PurchLine_Lbl"/>
            <w:tag w:val="#Nav: Std_Purchase_Order_CBR/50201"/>
            <w:id w:val="53900689"/>
            <w:placeholder>
              <w:docPart w:val="DC3729A310A041B38CBAA492A9EAF389"/>
            </w:placeholder>
            <w:dataBinding w:prefixMappings="xmlns:ns0='urn:microsoft-dynamics-nav/reports/Std_Purchase_Order_CBR/50201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proofErr w:type="spellStart"/>
                <w:r>
                  <w:rPr>
                    <w:rFonts w:ascii="Century Gothic" w:hAnsi="Century Gothic"/>
                    <w:color w:val="FFFFFF" w:themeColor="background1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UOM_PurchLine_Lbl"/>
            <w:tag w:val="#Nav: Std_Purchase_Order_CBR/50201"/>
            <w:id w:val="-1783717093"/>
            <w:placeholder>
              <w:docPart w:val="DC3729A310A041B38CBAA492A9EAF389"/>
            </w:placeholder>
            <w:dataBinding w:prefixMappings="xmlns:ns0='urn:microsoft-dynamics-nav/reports/Std_Purchase_Order_CBR/50201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proofErr w:type="spellStart"/>
                <w:r>
                  <w:rPr>
                    <w:rFonts w:ascii="Century Gothic" w:hAnsi="Century Gothic"/>
                    <w:color w:val="FFFFFF" w:themeColor="background1"/>
                  </w:rPr>
                  <w:t>UOM_PurchLine_Lbl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irectUniCost_Lbl"/>
            <w:tag w:val="#Nav: Std_Purchase_Order_CBR/50201"/>
            <w:id w:val="641704104"/>
            <w:placeholder>
              <w:docPart w:val="DC3729A310A041B38CBAA492A9EAF389"/>
            </w:placeholder>
            <w:dataBinding w:prefixMappings="xmlns:ns0='urn:microsoft-dynamics-nav/reports/Std_Purchase_Order_CBR/50201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proofErr w:type="spellStart"/>
                <w:r>
                  <w:rPr>
                    <w:rFonts w:ascii="Century Gothic" w:hAnsi="Century Gothic"/>
                    <w:color w:val="FFFFFF" w:themeColor="background1"/>
                  </w:rPr>
                  <w:t>DirectUniCost_Lbl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ItemLineAmount_Lbl"/>
            <w:tag w:val="#Nav: Std_Purchase_Order_CBR/50201"/>
            <w:id w:val="-1587685460"/>
            <w:placeholder>
              <w:docPart w:val="9679D947C87C41E49BFF2C517421541B"/>
            </w:placeholder>
            <w:dataBinding w:prefixMappings="xmlns:ns0='urn:microsoft-dynamics-nav/reports/Std_Purchase_Order_CBR/50201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6E60E9" w:rsidRDefault="008B680E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proofErr w:type="spellStart"/>
                <w:r>
                  <w:rPr>
                    <w:rFonts w:ascii="Century Gothic" w:hAnsi="Century Gothic"/>
                    <w:color w:val="FFFFFF" w:themeColor="background1"/>
                  </w:rPr>
                  <w:t>ItemLineAmount_Lbl</w:t>
                </w:r>
                <w:proofErr w:type="spellEnd"/>
              </w:p>
            </w:tc>
          </w:sdtContent>
        </w:sdt>
      </w:tr>
      <w:sdt>
        <w:sdtPr>
          <w:rPr>
            <w:rFonts w:ascii="Garamond" w:hAnsi="Garamond"/>
          </w:rPr>
          <w:alias w:val="#Nav: /Purchase_Header/Purchase_Line"/>
          <w:tag w:val="#Nav: Std_Purchase_Order_CBR/50201"/>
          <w:id w:val="1326716514"/>
          <w15:dataBinding w:prefixMappings="xmlns:ns0='urn:microsoft-dynamics-nav/reports/Std_Purchase_Order_CBR/50201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rFonts w:ascii="Garamond" w:hAnsi="Garamond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CE6A9E">
                <w:trPr>
                  <w:trHeight w:val="202"/>
                </w:trPr>
                <w:sdt>
                  <w:sdtPr>
                    <w:rPr>
                      <w:rFonts w:ascii="Garamond" w:hAnsi="Garamond"/>
                    </w:rPr>
                    <w:alias w:val="#Nav: /Purchase_Header/Purchase_Line/No_PurchLine"/>
                    <w:tag w:val="#Nav: Std_Purchase_Order_CBR/50201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d_Purchase_Order_CBR/50201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350261" w:rsidRDefault="008B680E">
                        <w:pPr>
                          <w:rPr>
                            <w:rFonts w:ascii="Garamond" w:hAnsi="Garamond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esc_PurchLine"/>
                    <w:tag w:val="#Nav: Std_Purchase_Order_CBR/50201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d_Purchase_Order_CBR/50201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350261" w:rsidRDefault="008B680E">
                        <w:pPr>
                          <w:rPr>
                            <w:rFonts w:ascii="Garamond" w:hAnsi="Garamond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Qty_PurchLine"/>
                    <w:tag w:val="#Nav: Std_Purchase_Order_CBR/50201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d_Purchase_Order_CBR/50201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350261" w:rsidRDefault="008B680E">
                        <w:pPr>
                          <w:rPr>
                            <w:rFonts w:ascii="Garamond" w:hAnsi="Garamond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UOM_PurchLine"/>
                    <w:tag w:val="#Nav: Std_Purchase_Order_CBR/50201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d_Purchase_Order_CBR/50201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350261" w:rsidRDefault="008B680E">
                        <w:pPr>
                          <w:rPr>
                            <w:rFonts w:ascii="Garamond" w:hAnsi="Garamond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irUnitCost_PurchLine"/>
                    <w:tag w:val="#Nav: Std_Purchase_Order_CBR/50201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d_Purchase_Order_CBR/50201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350261" w:rsidRDefault="008B680E">
                        <w:pPr>
                          <w:rPr>
                            <w:rFonts w:ascii="Garamond" w:hAnsi="Garamond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LineAmt_PurchLine"/>
                    <w:tag w:val="#Nav: Std_Purchase_Order_CBR/50201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d_Purchase_Order_CBR/50201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350261" w:rsidRDefault="008B680E">
                        <w:pPr>
                          <w:rPr>
                            <w:rFonts w:ascii="Garamond" w:hAnsi="Garamond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075AA8" w:rsidTr="00CE6A9E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Title"/>
            <w:tag w:val="#Nav: Std_Purchase_Order_CBR/50201"/>
            <w:id w:val="-951015113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proofErr w:type="spellStart"/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Subtotal_Lbl"/>
            <w:tag w:val="#Nav: Std_Purchase_Order_CBR/50201"/>
            <w:id w:val="64612779"/>
            <w:placeholder>
              <w:docPart w:val="19E464F5B8C04D8E883721A03DDA6EB9"/>
            </w:placeholder>
            <w:dataBinding w:prefixMappings="xmlns:ns0='urn:microsoft-dynamics-nav/reports/Std_Purchase_Order_CBR/50201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proofErr w:type="spellStart"/>
                <w:r w:rsidRPr="00B36099">
                  <w:rPr>
                    <w:rFonts w:ascii="Garamond" w:hAnsi="Garamond"/>
                    <w:sz w:val="22"/>
                    <w:szCs w:val="22"/>
                  </w:rPr>
                  <w:t>Subtotal_Lbl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SubTotal"/>
            <w:tag w:val="#Nav: Std_Purchase_Order_CBR/50201"/>
            <w:id w:val="1253085506"/>
            <w:placeholder>
              <w:docPart w:val="19E464F5B8C04D8E883721A03DDA6EB9"/>
            </w:placeholder>
            <w:dataBinding w:prefixMappings="xmlns:ns0='urn:microsoft-dynamics-nav/reports/Std_Purchase_Order_CBR/50201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proofErr w:type="spellStart"/>
                <w:r w:rsidRPr="00B36099">
                  <w:rPr>
                    <w:rFonts w:ascii="Garamond" w:hAnsi="Garamond"/>
                    <w:sz w:val="22"/>
                    <w:szCs w:val="22"/>
                  </w:rPr>
                  <w:t>TotalSubTotal</w:t>
                </w:r>
                <w:proofErr w:type="spellEnd"/>
              </w:p>
            </w:tc>
          </w:sdtContent>
        </w:sdt>
      </w:tr>
      <w:tr w:rsidR="00075AA8" w:rsidTr="00CE6A9E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1"/>
            <w:tag w:val="#Nav: Std_Purchase_Order_CBR/50201"/>
            <w:id w:val="402567852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1"/>
            <w:tag w:val="#Nav: Std_Purchase_Order_CBR/50201"/>
            <w:id w:val="-27183528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B36099" w:rsidRDefault="008E3E0C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InvoiceDiscountCaption_Lbl"/>
            <w:tag w:val="#Nav: Std_Purchase_Order_CBR/50201"/>
            <w:id w:val="-695161431"/>
            <w:placeholder>
              <w:docPart w:val="7FEECE5F513646ACA7D97489C86C5B51"/>
            </w:placeholder>
            <w:dataBinding w:prefixMappings="xmlns:ns0='urn:microsoft-dynamics-nav/reports/Std_Purchase_Order_CBR/50201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proofErr w:type="spellStart"/>
                <w:r w:rsidRPr="00B36099">
                  <w:rPr>
                    <w:rFonts w:ascii="Garamond" w:hAnsi="Garamond"/>
                    <w:sz w:val="22"/>
                    <w:szCs w:val="22"/>
                  </w:rPr>
                  <w:t>InvoiceDiscountCaption_Lbl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InvoiceDiscountAmount"/>
            <w:tag w:val="#Nav: Std_Purchase_Order_CBR/50201"/>
            <w:id w:val="-393744238"/>
            <w:placeholder>
              <w:docPart w:val="7FEECE5F513646ACA7D97489C86C5B51"/>
            </w:placeholder>
            <w:dataBinding w:prefixMappings="xmlns:ns0='urn:microsoft-dynamics-nav/reports/Std_Purchase_Order_CBR/50201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proofErr w:type="spellStart"/>
                <w:r w:rsidRPr="00B36099">
                  <w:rPr>
                    <w:rFonts w:ascii="Garamond" w:hAnsi="Garamond"/>
                    <w:sz w:val="22"/>
                    <w:szCs w:val="22"/>
                  </w:rPr>
                  <w:t>TotalInvoiceDiscountAmount</w:t>
                </w:r>
                <w:proofErr w:type="spellEnd"/>
              </w:p>
            </w:tc>
          </w:sdtContent>
        </w:sdt>
      </w:tr>
      <w:tr w:rsidR="00075AA8" w:rsidTr="00CE6A9E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2"/>
            <w:tag w:val="#Nav: Std_Purchase_Order_CBR/50201"/>
            <w:id w:val="-989795936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2"/>
            <w:tag w:val="#Nav: Std_Purchase_Order_CBR/50201"/>
            <w:id w:val="815382099"/>
            <w:placeholder>
              <w:docPart w:val="DefaultPlaceholder_-1854013440"/>
            </w:placeholder>
            <w:dataBinding w:prefixMappings="xmlns:ns0='urn:microsoft-dynamics-nav/reports/Std_Purchase_Order_CBR/50201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B36099" w:rsidRDefault="008E3E0C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_Lbl"/>
            <w:tag w:val="#Nav: Std_Purchase_Order_CBR/50201"/>
            <w:id w:val="-1862042300"/>
            <w:placeholder>
              <w:docPart w:val="5D5878EAFB77474EA4AAF3C98D2DB113"/>
            </w:placeholder>
            <w:dataBinding w:prefixMappings="xmlns:ns0='urn:microsoft-dynamics-nav/reports/Std_Purchase_Order_CBR/50201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proofErr w:type="spellStart"/>
                <w:r w:rsidRPr="00B36099">
                  <w:rPr>
                    <w:rFonts w:ascii="Garamond" w:hAnsi="Garamond"/>
                    <w:sz w:val="22"/>
                    <w:szCs w:val="22"/>
                  </w:rPr>
                  <w:t>Tax_Lbl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axAmount"/>
            <w:tag w:val="#Nav: Std_Purchase_Order_CBR/50201"/>
            <w:id w:val="1728335327"/>
            <w:placeholder>
              <w:docPart w:val="5D5878EAFB77474EA4AAF3C98D2DB113"/>
            </w:placeholder>
            <w:dataBinding w:prefixMappings="xmlns:ns0='urn:microsoft-dynamics-nav/reports/Std_Purchase_Order_CBR/50201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proofErr w:type="spellStart"/>
                <w:r w:rsidRPr="00B36099">
                  <w:rPr>
                    <w:rFonts w:ascii="Garamond" w:hAnsi="Garamond"/>
                    <w:sz w:val="22"/>
                    <w:szCs w:val="22"/>
                  </w:rPr>
                  <w:t>TaxAmount</w:t>
                </w:r>
                <w:proofErr w:type="spellEnd"/>
              </w:p>
            </w:tc>
          </w:sdtContent>
        </w:sdt>
      </w:tr>
      <w:tr w:rsidR="00075AA8" w:rsidTr="00CE6A9E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>
            <w:pPr>
              <w:pStyle w:val="Heading2"/>
              <w:outlineLvl w:val="1"/>
            </w:pPr>
          </w:p>
        </w:tc>
        <w:tc>
          <w:tcPr>
            <w:tcW w:w="342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>
            <w:pPr>
              <w:pStyle w:val="Heading2"/>
              <w:outlineLvl w:val="1"/>
            </w:pPr>
          </w:p>
        </w:tc>
        <w:tc>
          <w:tcPr>
            <w:tcW w:w="14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Text"/>
            <w:tag w:val="#Nav: Std_Purchase_Order_CBR/50201"/>
            <w:id w:val="219027958"/>
            <w:placeholder>
              <w:docPart w:val="155146DD3356445FAB8A3E4C1886A1B7"/>
            </w:placeholder>
            <w:dataBinding w:prefixMappings="xmlns:ns0='urn:microsoft-dynamics-nav/reports/Std_Purchase_Order_CBR/50201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B36099" w:rsidR="00075AA8" w:rsidP="0079081D" w:rsidRDefault="008B680E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proofErr w:type="spellStart"/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Amount"/>
            <w:tag w:val="#Nav: Std_Purchase_Order_CBR/50201"/>
            <w:id w:val="-1479840756"/>
            <w:placeholder>
              <w:docPart w:val="155146DD3356445FAB8A3E4C1886A1B7"/>
            </w:placeholder>
            <w:dataBinding w:prefixMappings="xmlns:ns0='urn:microsoft-dynamics-nav/reports/Std_Purchase_Order_CBR/50201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B36099" w:rsidR="00075AA8" w:rsidP="0079081D" w:rsidRDefault="008B680E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proofErr w:type="spellStart"/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TotalAmount</w:t>
                </w:r>
                <w:proofErr w:type="spellEnd"/>
              </w:p>
            </w:tc>
          </w:sdtContent>
        </w:sdt>
      </w:tr>
    </w:tbl>
    <w:p w:rsidR="00255D8C" w:rsidP="001541E0" w:rsidRDefault="00255D8C">
      <w:pPr>
        <w:pStyle w:val="Style1"/>
        <w:rPr>
          <w:sz w:val="20"/>
        </w:rPr>
      </w:pPr>
    </w:p>
    <w:sectPr w:rsidR="00255D8C" w:rsidSect="00200EBE">
      <w:headerReference w:type="default" r:id="rId9"/>
      <w:footerReference w:type="default" r:id="rId10"/>
      <w:footerReference w:type="first" r:id="rId11"/>
      <w:pgSz w:w="11907" w:h="16839" w:code="9"/>
      <w:pgMar w:top="562" w:right="562" w:bottom="562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4BE" w:rsidP="00E40C63" w:rsidRDefault="00E364BE">
      <w:pPr>
        <w:spacing w:after="0"/>
      </w:pPr>
      <w:r>
        <w:separator/>
      </w:r>
    </w:p>
  </w:endnote>
  <w:endnote w:type="continuationSeparator" w:id="0">
    <w:p w:rsidR="00E364BE" w:rsidP="00E40C63" w:rsidRDefault="00E364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rPr>
            <w:rFonts w:ascii="Century Gothic" w:hAnsi="Century Gothic"/>
            <w:color w:val="0070C0"/>
          </w:rPr>
          <w:alias w:val="#Nav: /Purchase_Header/CompanyHomePage_Lbl"/>
          <w:tag w:val="#Nav: Std_Purchase_Order_CBR/50201"/>
          <w:id w:val="578952943"/>
          <w:placeholder>
            <w:docPart w:val="DefaultPlaceholder_-1854013440"/>
          </w:placeholder>
          <w:dataBinding w:prefixMappings="xmlns:ns0='urn:microsoft-dynamics-nav/reports/Std_Purchase_Order_CBR/50201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0534CB">
                <w:rPr>
                  <w:rFonts w:ascii="Century Gothic" w:hAnsi="Century Gothic"/>
                  <w:color w:val="0070C0"/>
                </w:rPr>
                <w:t>CompanyHomePage_Lbl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PhoneNo_Lbl"/>
          <w:tag w:val="#Nav: Std_Purchase_Order_CBR/50201"/>
          <w:id w:val="26232117"/>
          <w:placeholder>
            <w:docPart w:val="DefaultPlaceholder_-1854013440"/>
          </w:placeholder>
          <w:dataBinding w:prefixMappings="xmlns:ns0='urn:microsoft-dynamics-nav/reports/Std_Purchase_Order_CBR/50201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Pr="000534CB" w:rsidR="004E6401" w:rsidP="004E6401" w:rsidRDefault="004E6401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0534CB">
                <w:rPr>
                  <w:rFonts w:ascii="Century Gothic" w:hAnsi="Century Gothic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Email_Lbl"/>
          <w:tag w:val="#Nav: Std_Purchase_Order_CBR/50201"/>
          <w:id w:val="1558133212"/>
          <w:placeholder>
            <w:docPart w:val="DefaultPlaceholder_-1854013440"/>
          </w:placeholder>
          <w:dataBinding w:prefixMappings="xmlns:ns0='urn:microsoft-dynamics-nav/reports/Std_Purchase_Order_CBR/50201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0534CB">
                <w:rPr>
                  <w:rFonts w:ascii="Century Gothic" w:hAnsi="Century Gothic"/>
                  <w:color w:val="0070C0"/>
                </w:rP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rPr>
            <w:rFonts w:ascii="Garamond" w:hAnsi="Garamond"/>
          </w:rPr>
          <w:alias w:val="#Nav: /Purchase_Header/CompanyHomePage"/>
          <w:tag w:val="#Nav: Std_Purchase_Order_CBR/50201"/>
          <w:id w:val="-36891213"/>
          <w:placeholder>
            <w:docPart w:val="DefaultPlaceholder_-1854013440"/>
          </w:placeholder>
          <w:dataBinding w:prefixMappings="xmlns:ns0='urn:microsoft-dynamics-nav/reports/Std_Purchase_Order_CBR/50201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>
              <w:pPr>
                <w:rPr>
                  <w:rFonts w:ascii="Garamond" w:hAnsi="Garamond"/>
                </w:rPr>
              </w:pPr>
              <w:proofErr w:type="spellStart"/>
              <w:r w:rsidRPr="000534CB">
                <w:rPr>
                  <w:rFonts w:ascii="Garamond" w:hAnsi="Garamond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ascii="Garamond" w:hAnsi="Garamond"/>
          </w:rPr>
          <w:alias w:val="#Nav: /Purchase_Header/CompanyPhoneNo"/>
          <w:tag w:val="#Nav: Std_Purchase_Order_CBR/50201"/>
          <w:id w:val="-1210418887"/>
          <w:placeholder>
            <w:docPart w:val="DefaultPlaceholder_-1854013440"/>
          </w:placeholder>
          <w:dataBinding w:prefixMappings="xmlns:ns0='urn:microsoft-dynamics-nav/reports/Std_Purchase_Order_CBR/50201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Pr="000534CB" w:rsidR="004E6401" w:rsidP="004E6401" w:rsidRDefault="004E6401">
              <w:pPr>
                <w:rPr>
                  <w:rFonts w:ascii="Garamond" w:hAnsi="Garamond"/>
                </w:rPr>
              </w:pPr>
              <w:proofErr w:type="spellStart"/>
              <w:r w:rsidRPr="000534CB">
                <w:rPr>
                  <w:rFonts w:ascii="Garamond" w:hAnsi="Garamond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ascii="Garamond" w:hAnsi="Garamond"/>
          </w:rPr>
          <w:alias w:val="#Nav: /Purchase_Header/CompanyEMail"/>
          <w:tag w:val="#Nav: Std_Purchase_Order_CBR/50201"/>
          <w:id w:val="-921179310"/>
          <w:placeholder>
            <w:docPart w:val="DefaultPlaceholder_-1854013440"/>
          </w:placeholder>
          <w:dataBinding w:prefixMappings="xmlns:ns0='urn:microsoft-dynamics-nav/reports/Std_Purchase_Order_CBR/50201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>
              <w:pPr>
                <w:rPr>
                  <w:rFonts w:ascii="Garamond" w:hAnsi="Garamond"/>
                </w:rPr>
              </w:pPr>
              <w:proofErr w:type="spellStart"/>
              <w:r w:rsidRPr="000534CB">
                <w:rPr>
                  <w:rFonts w:ascii="Garamond" w:hAnsi="Garamond"/>
                </w:rP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4BE" w:rsidP="00E40C63" w:rsidRDefault="00E364BE">
      <w:pPr>
        <w:spacing w:after="0"/>
      </w:pPr>
      <w:r>
        <w:separator/>
      </w:r>
    </w:p>
  </w:footnote>
  <w:footnote w:type="continuationSeparator" w:id="0">
    <w:p w:rsidR="00E364BE" w:rsidP="00E40C63" w:rsidRDefault="00E364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903A9">
      <w:tc>
        <w:tcPr>
          <w:tcW w:w="2929" w:type="pct"/>
        </w:tcPr>
        <w:p w:rsidRPr="00F17602" w:rsidR="00F17602" w:rsidP="00F17602" w:rsidRDefault="00E364B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d_Purchase_Order_CBR/50201"/>
              <w:id w:val="-1643734038"/>
              <w:placeholder>
                <w:docPart w:val="9485722AD625498C8BC2196EF140A656"/>
              </w:placeholder>
              <w:dataBinding w:prefixMappings="xmlns:ns0='urn:microsoft-dynamics-nav/reports/Std_Purchase_Order_CBR/50201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d_Purchase_Order_CBR/50201"/>
              <w:id w:val="-1095469703"/>
              <w:placeholder>
                <w:docPart w:val="9485722AD625498C8BC2196EF140A656"/>
              </w:placeholder>
              <w:dataBinding w:prefixMappings="xmlns:ns0='urn:microsoft-dynamics-nav/reports/Std_Purchase_Order_CBR/50201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d_Purchase_Order_CBR/50201"/>
            <w:id w:val="185729155"/>
            <w:placeholder>
              <w:docPart w:val="9485722AD625498C8BC2196EF140A656"/>
            </w:placeholder>
            <w:dataBinding w:prefixMappings="xmlns:ns0='urn:microsoft-dynamics-nav/reports/Std_Purchase_Order_CBR/50201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E364B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d_Purchase_Order_CBR/50201"/>
              <w:id w:val="-554851619"/>
              <w:placeholder>
                <w:docPart w:val="9485722AD625498C8BC2196EF140A656"/>
              </w:placeholder>
              <w:dataBinding w:prefixMappings="xmlns:ns0='urn:microsoft-dynamics-nav/reports/Std_Purchase_Order_CBR/50201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08C0"/>
    <w:rsid w:val="00013FC3"/>
    <w:rsid w:val="00020B1F"/>
    <w:rsid w:val="00032E69"/>
    <w:rsid w:val="000357EB"/>
    <w:rsid w:val="000515C0"/>
    <w:rsid w:val="00052E9D"/>
    <w:rsid w:val="000534C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07D3"/>
    <w:rsid w:val="00200EBE"/>
    <w:rsid w:val="0020108A"/>
    <w:rsid w:val="002334A5"/>
    <w:rsid w:val="002342C4"/>
    <w:rsid w:val="00235CA0"/>
    <w:rsid w:val="00245B0E"/>
    <w:rsid w:val="00250145"/>
    <w:rsid w:val="00255D8C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261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22E9"/>
    <w:rsid w:val="004639DD"/>
    <w:rsid w:val="0047114E"/>
    <w:rsid w:val="00472618"/>
    <w:rsid w:val="004903A9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624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081D"/>
    <w:rsid w:val="00797305"/>
    <w:rsid w:val="00797749"/>
    <w:rsid w:val="007A0A2F"/>
    <w:rsid w:val="007A0A53"/>
    <w:rsid w:val="007A2170"/>
    <w:rsid w:val="007B235B"/>
    <w:rsid w:val="007E323C"/>
    <w:rsid w:val="007E6DB5"/>
    <w:rsid w:val="008026D8"/>
    <w:rsid w:val="00802B5B"/>
    <w:rsid w:val="00807754"/>
    <w:rsid w:val="00815D27"/>
    <w:rsid w:val="008179F0"/>
    <w:rsid w:val="00817EE6"/>
    <w:rsid w:val="00820262"/>
    <w:rsid w:val="0083454F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B680E"/>
    <w:rsid w:val="008C3901"/>
    <w:rsid w:val="008D2D2F"/>
    <w:rsid w:val="008D7475"/>
    <w:rsid w:val="008E1DFF"/>
    <w:rsid w:val="008E3E0C"/>
    <w:rsid w:val="008E6A01"/>
    <w:rsid w:val="008E766D"/>
    <w:rsid w:val="008F0A38"/>
    <w:rsid w:val="008F4193"/>
    <w:rsid w:val="0090637C"/>
    <w:rsid w:val="009072D1"/>
    <w:rsid w:val="00913DA3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352DE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AF7837"/>
    <w:rsid w:val="00B01DA6"/>
    <w:rsid w:val="00B10D67"/>
    <w:rsid w:val="00B12F34"/>
    <w:rsid w:val="00B22FDE"/>
    <w:rsid w:val="00B2674F"/>
    <w:rsid w:val="00B32D4B"/>
    <w:rsid w:val="00B36099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876B0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CE6A9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364B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36502d3e50d4ba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D754D62C84EA3BBE4A866EDC80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CD1E-4C69-42D7-A8DF-440B409075C6}"/>
      </w:docPartPr>
      <w:docPartBody>
        <w:p w:rsidR="0027684A" w:rsidRDefault="00C93470" w:rsidP="00C93470">
          <w:pPr>
            <w:pStyle w:val="39CD754D62C84EA3BBE4A866EDC80BB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85A42ED754B3E980CDE4E7D636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ADA2-488B-45CC-8B62-11B3924D3B93}"/>
      </w:docPartPr>
      <w:docPartBody>
        <w:p w:rsidR="0027684A" w:rsidRDefault="00C93470" w:rsidP="00C93470">
          <w:pPr>
            <w:pStyle w:val="4FD85A42ED754B3E980CDE4E7D63623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DBB44BE364198B53AF45DD659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5EC55-4E89-4A24-AC53-6D3236276748}"/>
      </w:docPartPr>
      <w:docPartBody>
        <w:p w:rsidR="0027684A" w:rsidRDefault="00C93470" w:rsidP="00C93470">
          <w:pPr>
            <w:pStyle w:val="853DBB44BE364198B53AF45DD6594DA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6C7684B48457EA2FC39C383FF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F1A3-BAF5-486C-93CA-309E263B5667}"/>
      </w:docPartPr>
      <w:docPartBody>
        <w:p w:rsidR="0027684A" w:rsidRDefault="00C93470" w:rsidP="00C93470">
          <w:pPr>
            <w:pStyle w:val="00F6C7684B48457EA2FC39C383FF74D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B6182D15942289C60AFEB119F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0CAC5-1AA1-459A-B9E8-D3B7554AB6EB}"/>
      </w:docPartPr>
      <w:docPartBody>
        <w:p w:rsidR="0027684A" w:rsidRDefault="00C93470" w:rsidP="00C93470">
          <w:pPr>
            <w:pStyle w:val="115B6182D15942289C60AFEB119FF3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A4E7D7B164B1A86C77261043DF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1990-3772-45B7-9237-D82C9F80B7A7}"/>
      </w:docPartPr>
      <w:docPartBody>
        <w:p w:rsidR="0027684A" w:rsidRDefault="00C93470" w:rsidP="00C93470">
          <w:pPr>
            <w:pStyle w:val="32BA4E7D7B164B1A86C77261043DF5C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61DD91AA4452FA5EDFE5B5FDE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7409-5665-4726-AF33-890058F9D04A}"/>
      </w:docPartPr>
      <w:docPartBody>
        <w:p w:rsidR="0027684A" w:rsidRDefault="00C93470" w:rsidP="00C93470">
          <w:pPr>
            <w:pStyle w:val="CB061DD91AA4452FA5EDFE5B5FDE16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B4D0EC2A534844BAACECFDF594D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65A9-A09B-487C-B926-C7CDA1C62201}"/>
      </w:docPartPr>
      <w:docPartBody>
        <w:p w:rsidR="0027684A" w:rsidRDefault="0027684A" w:rsidP="0027684A">
          <w:pPr>
            <w:pStyle w:val="04B4D0EC2A534844BAACECFDF594D12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B2924-1E0D-48CC-AAE5-2366D3B95211}"/>
      </w:docPartPr>
      <w:docPartBody>
        <w:p w:rsidR="00000000" w:rsidRDefault="00FB6346">
          <w:r w:rsidRPr="004C0B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30E70"/>
    <w:rsid w:val="00140901"/>
    <w:rsid w:val="00160AD2"/>
    <w:rsid w:val="001A482E"/>
    <w:rsid w:val="0020281A"/>
    <w:rsid w:val="00203B2C"/>
    <w:rsid w:val="002221B4"/>
    <w:rsid w:val="002607E2"/>
    <w:rsid w:val="0027684A"/>
    <w:rsid w:val="00277793"/>
    <w:rsid w:val="0028032F"/>
    <w:rsid w:val="00280539"/>
    <w:rsid w:val="0029741B"/>
    <w:rsid w:val="002F0F71"/>
    <w:rsid w:val="002F228D"/>
    <w:rsid w:val="00321F55"/>
    <w:rsid w:val="00377D7B"/>
    <w:rsid w:val="003A2B45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51CF"/>
    <w:rsid w:val="00B7711D"/>
    <w:rsid w:val="00B77277"/>
    <w:rsid w:val="00BA07E4"/>
    <w:rsid w:val="00C02972"/>
    <w:rsid w:val="00C93470"/>
    <w:rsid w:val="00CA38BB"/>
    <w:rsid w:val="00CE0159"/>
    <w:rsid w:val="00D16157"/>
    <w:rsid w:val="00D20429"/>
    <w:rsid w:val="00D61155"/>
    <w:rsid w:val="00D94A8F"/>
    <w:rsid w:val="00DD6387"/>
    <w:rsid w:val="00DF2317"/>
    <w:rsid w:val="00E02452"/>
    <w:rsid w:val="00E603E8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74FD0"/>
    <w:rsid w:val="00F93C3D"/>
    <w:rsid w:val="00FB6346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346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39CD754D62C84EA3BBE4A866EDC80BB2">
    <w:name w:val="39CD754D62C84EA3BBE4A866EDC80BB2"/>
    <w:rsid w:val="00C93470"/>
  </w:style>
  <w:style w:type="paragraph" w:customStyle="1" w:styleId="4FD85A42ED754B3E980CDE4E7D636234">
    <w:name w:val="4FD85A42ED754B3E980CDE4E7D636234"/>
    <w:rsid w:val="00C93470"/>
  </w:style>
  <w:style w:type="paragraph" w:customStyle="1" w:styleId="853DBB44BE364198B53AF45DD6594DAD">
    <w:name w:val="853DBB44BE364198B53AF45DD6594DAD"/>
    <w:rsid w:val="00C93470"/>
  </w:style>
  <w:style w:type="paragraph" w:customStyle="1" w:styleId="00F6C7684B48457EA2FC39C383FF74DA">
    <w:name w:val="00F6C7684B48457EA2FC39C383FF74DA"/>
    <w:rsid w:val="00C93470"/>
  </w:style>
  <w:style w:type="paragraph" w:customStyle="1" w:styleId="115B6182D15942289C60AFEB119FF3DB">
    <w:name w:val="115B6182D15942289C60AFEB119FF3DB"/>
    <w:rsid w:val="00C93470"/>
  </w:style>
  <w:style w:type="paragraph" w:customStyle="1" w:styleId="32BA4E7D7B164B1A86C77261043DF5CC">
    <w:name w:val="32BA4E7D7B164B1A86C77261043DF5CC"/>
    <w:rsid w:val="00C93470"/>
  </w:style>
  <w:style w:type="paragraph" w:customStyle="1" w:styleId="CB061DD91AA4452FA5EDFE5B5FDE16B4">
    <w:name w:val="CB061DD91AA4452FA5EDFE5B5FDE16B4"/>
    <w:rsid w:val="00C93470"/>
  </w:style>
  <w:style w:type="paragraph" w:customStyle="1" w:styleId="819F45F771E3443D9CC3030BCDB8BB7E">
    <w:name w:val="819F45F771E3443D9CC3030BCDB8BB7E"/>
    <w:rsid w:val="0027684A"/>
  </w:style>
  <w:style w:type="paragraph" w:customStyle="1" w:styleId="04B4D0EC2A534844BAACECFDF594D12C">
    <w:name w:val="04B4D0EC2A534844BAACECFDF594D12C"/>
    <w:rsid w:val="0027684A"/>
  </w:style>
  <w:style w:type="paragraph" w:customStyle="1" w:styleId="4815807DCF13429284B6A8B7222CA9DC">
    <w:name w:val="4815807DCF13429284B6A8B7222CA9DC"/>
    <w:rsid w:val="00FB6346"/>
  </w:style>
  <w:style w:type="paragraph" w:customStyle="1" w:styleId="D78CAECC841A480FA05F758A5BF58901">
    <w:name w:val="D78CAECC841A480FA05F758A5BF58901"/>
    <w:rsid w:val="00FB6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d _ P u r c h a s e _ O r d e r _ C B R / 5 0 2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R e q R e c e i p t D a t e > R e q R e c e i p t D a t e < / R e q R e c e i p t D a t e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B8B78E1-C52C-4734-9C75-7A4802807F3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154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2020-01-22T10:44:10.4580670Z</dcterms:created>
  <dcterms:modified xsi:type="dcterms:W3CDTF">2020-01-22T10:44:10.4580670Z</dcterms:modified>
</coreProperties>
</file>